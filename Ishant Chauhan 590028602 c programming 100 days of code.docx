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41742BE1" w14:textId="77777777" w:rsidTr="00E77933">
        <w:trPr>
          <w:trHeight w:val="6768"/>
        </w:trPr>
        <w:tc>
          <w:tcPr>
            <w:tcW w:w="1518" w:type="pct"/>
          </w:tcPr>
          <w:p w14:paraId="22D6BBA5" w14:textId="4292E91E" w:rsidR="008A67F7" w:rsidRDefault="008A67F7" w:rsidP="009F1A96"/>
        </w:tc>
        <w:tc>
          <w:tcPr>
            <w:tcW w:w="208" w:type="pct"/>
          </w:tcPr>
          <w:p w14:paraId="22E96C61" w14:textId="77777777" w:rsidR="008A67F7" w:rsidRDefault="008A67F7" w:rsidP="00BC3FC8"/>
        </w:tc>
        <w:tc>
          <w:tcPr>
            <w:tcW w:w="1549" w:type="pct"/>
            <w:vAlign w:val="center"/>
          </w:tcPr>
          <w:p w14:paraId="6FEF8AFE" w14:textId="077F5BB3" w:rsidR="008A67F7" w:rsidRDefault="008A67F7" w:rsidP="009F1A96">
            <w:pPr>
              <w:pStyle w:val="Heading2"/>
              <w:jc w:val="left"/>
            </w:pPr>
          </w:p>
          <w:p w14:paraId="53C0C064" w14:textId="6C1A9108" w:rsidR="00AE5C09" w:rsidRDefault="009F1A96" w:rsidP="009F1A96">
            <w:pPr>
              <w:pStyle w:val="Heading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Name-Ishant Chauhan</w:t>
            </w:r>
          </w:p>
          <w:p w14:paraId="3330D7E9" w14:textId="2721EA80" w:rsidR="009F1A96" w:rsidRDefault="009F1A96" w:rsidP="009F1A9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Sap id-590028602</w:t>
            </w:r>
          </w:p>
          <w:p w14:paraId="0ED9CE18" w14:textId="66B520D9" w:rsidR="009F1A96" w:rsidRDefault="009F1A96" w:rsidP="009F1A9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 programming 100 days of code</w:t>
            </w:r>
          </w:p>
          <w:p w14:paraId="7520CA7F" w14:textId="151FF714" w:rsidR="009F1A96" w:rsidRDefault="009F1A96" w:rsidP="009F1A9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Pr="009F1A96">
              <w:rPr>
                <w:sz w:val="44"/>
                <w:szCs w:val="44"/>
                <w:vertAlign w:val="superscript"/>
              </w:rPr>
              <w:t>st</w:t>
            </w:r>
            <w:r>
              <w:rPr>
                <w:sz w:val="44"/>
                <w:szCs w:val="44"/>
              </w:rPr>
              <w:t xml:space="preserve"> code</w:t>
            </w:r>
          </w:p>
          <w:p w14:paraId="02C3D08E" w14:textId="77777777" w:rsidR="009F1A96" w:rsidRDefault="009F1A96" w:rsidP="009F1A96">
            <w:pPr>
              <w:rPr>
                <w:noProof/>
              </w:rPr>
            </w:pPr>
          </w:p>
          <w:p w14:paraId="6DE95721" w14:textId="77777777" w:rsidR="009F1A96" w:rsidRDefault="009F1A96" w:rsidP="009F1A96">
            <w:pPr>
              <w:rPr>
                <w:noProof/>
              </w:rPr>
            </w:pPr>
          </w:p>
          <w:p w14:paraId="15AD5A46" w14:textId="77777777" w:rsidR="009F1A96" w:rsidRDefault="009F1A96" w:rsidP="009F1A96">
            <w:pPr>
              <w:rPr>
                <w:noProof/>
              </w:rPr>
            </w:pPr>
          </w:p>
          <w:p w14:paraId="3B0B95C2" w14:textId="2BC091FD" w:rsidR="009F1A96" w:rsidRPr="009F1A96" w:rsidRDefault="009F1A96" w:rsidP="009F1A96">
            <w:pPr>
              <w:rPr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699CA" wp14:editId="74615C0C">
                  <wp:extent cx="2943894" cy="4097075"/>
                  <wp:effectExtent l="0" t="0" r="8890" b="0"/>
                  <wp:docPr id="18509640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265" cy="422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D513D" w14:textId="77777777" w:rsidR="007739A9" w:rsidRDefault="007739A9" w:rsidP="009F1A96">
            <w:pPr>
              <w:rPr>
                <w:noProof/>
              </w:rPr>
            </w:pPr>
          </w:p>
          <w:p w14:paraId="113D2DFA" w14:textId="77777777" w:rsidR="007739A9" w:rsidRDefault="007739A9" w:rsidP="009F1A96">
            <w:pPr>
              <w:rPr>
                <w:noProof/>
              </w:rPr>
            </w:pPr>
          </w:p>
          <w:p w14:paraId="40DBD43C" w14:textId="2DC2477C" w:rsidR="009F1A96" w:rsidRPr="009F1A96" w:rsidRDefault="009F1A96" w:rsidP="009F1A96">
            <w:pPr>
              <w:rPr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CE38C0" wp14:editId="3FCF459F">
                  <wp:extent cx="3268301" cy="3783479"/>
                  <wp:effectExtent l="0" t="0" r="8890" b="7620"/>
                  <wp:docPr id="15592509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308" cy="3839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196EB" w14:textId="4AEA3203" w:rsidR="00946E3C" w:rsidRPr="00AE5C09" w:rsidRDefault="00946E3C" w:rsidP="00E77933">
            <w:pPr>
              <w:pStyle w:val="Contact"/>
            </w:pPr>
          </w:p>
        </w:tc>
        <w:tc>
          <w:tcPr>
            <w:tcW w:w="148" w:type="pct"/>
          </w:tcPr>
          <w:p w14:paraId="66277FFF" w14:textId="77777777" w:rsidR="008A67F7" w:rsidRDefault="008A67F7" w:rsidP="00BC3FC8"/>
        </w:tc>
        <w:tc>
          <w:tcPr>
            <w:tcW w:w="1576" w:type="pct"/>
          </w:tcPr>
          <w:p w14:paraId="1466568C" w14:textId="77777777" w:rsidR="00172036" w:rsidRPr="003C300F" w:rsidRDefault="00000000" w:rsidP="00172036">
            <w:pPr>
              <w:pStyle w:val="Subtitle"/>
            </w:pPr>
            <w:sdt>
              <w:sdtPr>
                <w:id w:val="1889614098"/>
                <w:placeholder>
                  <w:docPart w:val="E5C206FCD0BB431786BEFD353277821D"/>
                </w:placeholder>
                <w:temporary/>
                <w:showingPlcHdr/>
                <w15:appearance w15:val="hidden"/>
              </w:sdtPr>
              <w:sdtContent>
                <w:r w:rsidR="003C300F" w:rsidRPr="003C300F">
                  <w:t>Event subtitle</w:t>
                </w:r>
              </w:sdtContent>
            </w:sdt>
          </w:p>
          <w:p w14:paraId="3512E478" w14:textId="2B670D51" w:rsidR="008A67F7" w:rsidRPr="003C300F" w:rsidRDefault="008A67F7" w:rsidP="00172036">
            <w:pPr>
              <w:pStyle w:val="Title"/>
            </w:pPr>
          </w:p>
          <w:p w14:paraId="30D39E7F" w14:textId="79DD3BC7" w:rsidR="00172036" w:rsidRPr="00172036" w:rsidRDefault="00172036" w:rsidP="003C300F"/>
        </w:tc>
      </w:tr>
    </w:tbl>
    <w:p w14:paraId="20C423FE" w14:textId="3624CBCB" w:rsidR="0035526D" w:rsidRDefault="007739A9">
      <w:r>
        <w:rPr>
          <w:noProof/>
        </w:rPr>
        <w:lastRenderedPageBreak/>
        <w:drawing>
          <wp:inline distT="0" distB="0" distL="0" distR="0" wp14:anchorId="2D9AE218" wp14:editId="7AFC2503">
            <wp:extent cx="3965575" cy="1747520"/>
            <wp:effectExtent l="0" t="0" r="0" b="5080"/>
            <wp:docPr id="8818960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11453B1C" w14:textId="77777777" w:rsidTr="00E77933">
        <w:trPr>
          <w:cantSplit/>
          <w:trHeight w:val="5783"/>
        </w:trPr>
        <w:tc>
          <w:tcPr>
            <w:tcW w:w="1518" w:type="pct"/>
          </w:tcPr>
          <w:p w14:paraId="3A58CBE2" w14:textId="1160AFF2" w:rsidR="009F1A96" w:rsidRPr="009F1A96" w:rsidRDefault="00E06D38" w:rsidP="009F1A96">
            <w:pPr>
              <w:pStyle w:val="Heading4"/>
              <w:rPr>
                <w:sz w:val="44"/>
                <w:szCs w:val="44"/>
                <w:lang w:val="en-IN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3FC0D8" wp14:editId="02D5D2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Oval 1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5E0304" id="Oval 1" o:spid="_x0000_s1026" alt="Bubble for visual interest bullet" style="position:absolute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LxCHrHdAAAABQ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FF541CF" wp14:editId="5EEA893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Graphic 10" descr="Magnifying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1648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69F5D8B" wp14:editId="0AD497C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438150" cy="438150"/>
                  <wp:effectExtent l="0" t="0" r="0" b="0"/>
                  <wp:wrapSquare wrapText="bothSides"/>
                  <wp:docPr id="9" name="Graphic 9" descr="Bar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rChart_LTR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164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CF97EB" wp14:editId="6F03D8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Oval 5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1CF800" id="Oval 5" o:spid="_x0000_s1026" alt="Bubble for visual interest bullet" style="position:absolute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OvgkTbdAAAABA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846815" wp14:editId="4F999C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Oval 7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AD6E2" w14:textId="77777777" w:rsidR="00E77933" w:rsidRDefault="00E77933" w:rsidP="00E77933">
                                  <w:pPr>
                                    <w:jc w:val="center"/>
                                  </w:pPr>
                                  <w:r w:rsidRPr="00E77933">
                                    <w:t>Bubble for visual interest bullet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846815" id="Oval 7" o:spid="_x0000_s1026" alt="Bubble for visual interest bullet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" fillcolor="#ed377a [3205]" stroked="f" strokeweight="1pt">
                      <v:stroke joinstyle="miter"/>
                      <v:textbox>
                        <w:txbxContent>
                          <w:p w14:paraId="7DEAD6E2" w14:textId="77777777" w:rsidR="00E77933" w:rsidRDefault="00E77933" w:rsidP="00E77933">
                            <w:pPr>
                              <w:jc w:val="center"/>
                            </w:pPr>
                            <w:r w:rsidRPr="00E77933">
                              <w:t>Bubble for visual interest bullet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31FA1FB" wp14:editId="7F9607E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447675" cy="447675"/>
                  <wp:effectExtent l="0" t="0" r="0" b="0"/>
                  <wp:wrapSquare wrapText="bothSides"/>
                  <wp:docPr id="8" name="Graphic 8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1A96">
              <w:rPr>
                <w:b/>
                <w:bCs/>
                <w:sz w:val="44"/>
                <w:szCs w:val="44"/>
                <w:lang w:val="en-IN"/>
              </w:rPr>
              <w:t xml:space="preserve">any fool will write code that computer </w:t>
            </w:r>
            <w:proofErr w:type="gramStart"/>
            <w:r w:rsidR="009F1A96">
              <w:rPr>
                <w:b/>
                <w:bCs/>
                <w:sz w:val="44"/>
                <w:szCs w:val="44"/>
                <w:lang w:val="en-IN"/>
              </w:rPr>
              <w:t>understand,</w:t>
            </w:r>
            <w:r w:rsidR="009F1A96" w:rsidRPr="009F1A96">
              <w:rPr>
                <w:b/>
                <w:bCs/>
                <w:sz w:val="44"/>
                <w:szCs w:val="44"/>
                <w:lang w:val="en-IN"/>
              </w:rPr>
              <w:t>programmers</w:t>
            </w:r>
            <w:proofErr w:type="gramEnd"/>
            <w:r w:rsidR="009F1A96" w:rsidRPr="009F1A96">
              <w:rPr>
                <w:b/>
                <w:bCs/>
                <w:sz w:val="44"/>
                <w:szCs w:val="44"/>
                <w:lang w:val="en-IN"/>
              </w:rPr>
              <w:t xml:space="preserve"> write code that humans can understand."</w:t>
            </w:r>
          </w:p>
          <w:p w14:paraId="7B926494" w14:textId="77777777" w:rsidR="009F1A96" w:rsidRPr="009F1A96" w:rsidRDefault="009F1A96" w:rsidP="009F1A96">
            <w:pPr>
              <w:pStyle w:val="Heading4"/>
              <w:rPr>
                <w:sz w:val="44"/>
                <w:szCs w:val="44"/>
                <w:lang w:val="en-IN"/>
              </w:rPr>
            </w:pPr>
            <w:r w:rsidRPr="009F1A96">
              <w:rPr>
                <w:sz w:val="44"/>
                <w:szCs w:val="44"/>
                <w:lang w:val="en-IN"/>
              </w:rPr>
              <w:t xml:space="preserve">— </w:t>
            </w:r>
            <w:r w:rsidRPr="009F1A96">
              <w:rPr>
                <w:b/>
                <w:bCs/>
                <w:sz w:val="44"/>
                <w:szCs w:val="44"/>
                <w:lang w:val="en-IN"/>
              </w:rPr>
              <w:t>Martin Fowler</w:t>
            </w:r>
            <w:r w:rsidRPr="009F1A96">
              <w:rPr>
                <w:sz w:val="44"/>
                <w:szCs w:val="44"/>
                <w:lang w:val="en-IN"/>
              </w:rPr>
              <w:t xml:space="preserve"> (Chief Scientist, software developer, and author)</w:t>
            </w:r>
          </w:p>
          <w:p w14:paraId="2DB9ECC0" w14:textId="3A298CE8" w:rsidR="001C1648" w:rsidRPr="009F1A96" w:rsidRDefault="001C1648" w:rsidP="001C1648">
            <w:pPr>
              <w:pStyle w:val="Heading4"/>
              <w:rPr>
                <w:sz w:val="44"/>
                <w:szCs w:val="44"/>
              </w:rPr>
            </w:pPr>
          </w:p>
          <w:p w14:paraId="50BC5A77" w14:textId="24473419" w:rsidR="001C1648" w:rsidRPr="00C42279" w:rsidRDefault="001C1648" w:rsidP="001C1648"/>
        </w:tc>
        <w:tc>
          <w:tcPr>
            <w:tcW w:w="208" w:type="pct"/>
          </w:tcPr>
          <w:p w14:paraId="64E76377" w14:textId="77777777" w:rsidR="008A67F7" w:rsidRDefault="008A67F7" w:rsidP="00BC3FC8"/>
        </w:tc>
        <w:tc>
          <w:tcPr>
            <w:tcW w:w="1549" w:type="pct"/>
          </w:tcPr>
          <w:p w14:paraId="71654A81" w14:textId="521B8B68" w:rsidR="007F549E" w:rsidRPr="00B65472" w:rsidRDefault="007F549E" w:rsidP="009F1A96">
            <w:pPr>
              <w:pStyle w:val="Heading5"/>
            </w:pPr>
          </w:p>
          <w:p w14:paraId="48A3B833" w14:textId="07288E52" w:rsidR="007F549E" w:rsidRPr="00B65472" w:rsidRDefault="007F549E" w:rsidP="009F1A96">
            <w:pPr>
              <w:pStyle w:val="Indent"/>
              <w:ind w:left="0"/>
            </w:pPr>
          </w:p>
          <w:p w14:paraId="2E3C27F3" w14:textId="22C65EB7" w:rsidR="008A67F7" w:rsidRPr="00B65472" w:rsidRDefault="008A67F7" w:rsidP="009F1A96">
            <w:pPr>
              <w:pStyle w:val="Heading6"/>
            </w:pPr>
          </w:p>
        </w:tc>
        <w:tc>
          <w:tcPr>
            <w:tcW w:w="148" w:type="pct"/>
          </w:tcPr>
          <w:p w14:paraId="54D54F6C" w14:textId="77777777" w:rsidR="008A67F7" w:rsidRDefault="008A67F7" w:rsidP="00BC3FC8"/>
        </w:tc>
        <w:tc>
          <w:tcPr>
            <w:tcW w:w="1576" w:type="pct"/>
            <w:vAlign w:val="center"/>
          </w:tcPr>
          <w:p w14:paraId="1654BA47" w14:textId="77777777" w:rsidR="008A67F7" w:rsidRPr="00E77933" w:rsidRDefault="00000000" w:rsidP="00E77933">
            <w:pPr>
              <w:pStyle w:val="Quote"/>
            </w:pPr>
            <w:sdt>
              <w:sdtPr>
                <w:id w:val="-827358155"/>
                <w:placeholder>
                  <w:docPart w:val="0A0EB323355343F3B493D992889550C0"/>
                </w:placeholder>
                <w:temporary/>
                <w:showingPlcHdr/>
                <w15:appearance w15:val="hidden"/>
              </w:sdtPr>
              <w:sdtContent>
                <w:r w:rsidR="00AE5C09" w:rsidRPr="00E77933">
                  <w:t>“Insert a quote here”</w:t>
                </w:r>
              </w:sdtContent>
            </w:sdt>
          </w:p>
          <w:p w14:paraId="4B7AF9AD" w14:textId="77777777" w:rsidR="003D08C5" w:rsidRPr="00E77933" w:rsidRDefault="003D08C5" w:rsidP="00E77933">
            <w:pPr>
              <w:pStyle w:val="Source"/>
            </w:pPr>
            <w:r w:rsidRPr="00E77933">
              <w:t xml:space="preserve">- </w:t>
            </w:r>
            <w:sdt>
              <w:sdtPr>
                <w:id w:val="-2081199302"/>
                <w:placeholder>
                  <w:docPart w:val="B310D42C54BA4E42BEBF801F71DF1A4D"/>
                </w:placeholder>
                <w:temporary/>
                <w:showingPlcHdr/>
                <w15:appearance w15:val="hidden"/>
              </w:sdtPr>
              <w:sdtContent>
                <w:r w:rsidR="00EB1C95" w:rsidRPr="00E77933">
                  <w:t>Quote source</w:t>
                </w:r>
              </w:sdtContent>
            </w:sdt>
            <w:r w:rsidR="00EB1C95" w:rsidRPr="00E77933">
              <w:t xml:space="preserve"> </w:t>
            </w:r>
            <w:r w:rsidRPr="00E77933">
              <w:t>-</w:t>
            </w:r>
          </w:p>
          <w:p w14:paraId="47C9516A" w14:textId="77777777" w:rsidR="003D08C5" w:rsidRPr="003D08C5" w:rsidRDefault="003D08C5" w:rsidP="00E77933">
            <w:pPr>
              <w:pStyle w:val="Source"/>
              <w:jc w:val="center"/>
            </w:pPr>
          </w:p>
        </w:tc>
      </w:tr>
    </w:tbl>
    <w:p w14:paraId="27F94E5B" w14:textId="77777777" w:rsidR="006F51BE" w:rsidRPr="00180323" w:rsidRDefault="006F51BE" w:rsidP="0083691C"/>
    <w:sectPr w:rsidR="006F51BE" w:rsidRPr="00180323" w:rsidSect="0035526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3C40C" w14:textId="77777777" w:rsidR="00D44594" w:rsidRDefault="00D44594" w:rsidP="00180323">
      <w:pPr>
        <w:spacing w:after="0"/>
      </w:pPr>
      <w:r>
        <w:separator/>
      </w:r>
    </w:p>
  </w:endnote>
  <w:endnote w:type="continuationSeparator" w:id="0">
    <w:p w14:paraId="242EB5DC" w14:textId="77777777" w:rsidR="00D44594" w:rsidRDefault="00D44594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3C1EF" w14:textId="77777777" w:rsidR="007739A9" w:rsidRDefault="00773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FE933" w14:textId="77777777" w:rsidR="007739A9" w:rsidRDefault="007739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27027" w14:textId="77777777" w:rsidR="007739A9" w:rsidRDefault="00773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7BF0D" w14:textId="77777777" w:rsidR="00D44594" w:rsidRDefault="00D44594" w:rsidP="00180323">
      <w:pPr>
        <w:spacing w:after="0"/>
      </w:pPr>
      <w:r>
        <w:separator/>
      </w:r>
    </w:p>
  </w:footnote>
  <w:footnote w:type="continuationSeparator" w:id="0">
    <w:p w14:paraId="03684F6F" w14:textId="77777777" w:rsidR="00D44594" w:rsidRDefault="00D44594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4E717" w14:textId="77777777" w:rsidR="007739A9" w:rsidRDefault="007739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CD5F7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89A084" wp14:editId="4ADFBFB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EC16917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2431D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C9DE0B" wp14:editId="4F57FF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E1FC41F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A06B2"/>
    <w:multiLevelType w:val="multilevel"/>
    <w:tmpl w:val="281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92962">
    <w:abstractNumId w:val="0"/>
  </w:num>
  <w:num w:numId="2" w16cid:durableId="1765345906">
    <w:abstractNumId w:val="1"/>
  </w:num>
  <w:num w:numId="3" w16cid:durableId="261687765">
    <w:abstractNumId w:val="2"/>
  </w:num>
  <w:num w:numId="4" w16cid:durableId="198671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96"/>
    <w:rsid w:val="000A4C25"/>
    <w:rsid w:val="00172036"/>
    <w:rsid w:val="00180323"/>
    <w:rsid w:val="00193B15"/>
    <w:rsid w:val="001C1648"/>
    <w:rsid w:val="001E6818"/>
    <w:rsid w:val="00202BB7"/>
    <w:rsid w:val="002457F5"/>
    <w:rsid w:val="002A77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40655"/>
    <w:rsid w:val="006A307A"/>
    <w:rsid w:val="006B04B2"/>
    <w:rsid w:val="006D5270"/>
    <w:rsid w:val="006E39F3"/>
    <w:rsid w:val="006F51BE"/>
    <w:rsid w:val="00703EA8"/>
    <w:rsid w:val="007739A9"/>
    <w:rsid w:val="007E1446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9F1A96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44594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8381A"/>
  <w15:chartTrackingRefBased/>
  <w15:docId w15:val="{C37A210B-A868-4533-BA7F-86422DAC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uh\AppData\Local\Microsoft\Office\16.0\DTS\en-IN%7bDEB7598F-9393-4C47-A456-D7A2E2C62AD1%7d\%7b3D9A91D6-A8AD-49C6-84BB-49A00D8B295E%7dtf780183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5C206FCD0BB431786BEFD353277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AECA-2B92-4C6A-9439-31A2E7A31921}"/>
      </w:docPartPr>
      <w:docPartBody>
        <w:p w:rsidR="00000000" w:rsidRDefault="00000000">
          <w:pPr>
            <w:pStyle w:val="E5C206FCD0BB431786BEFD353277821D"/>
          </w:pPr>
          <w:r w:rsidRPr="003C300F">
            <w:t>Event subtitle</w:t>
          </w:r>
        </w:p>
      </w:docPartBody>
    </w:docPart>
    <w:docPart>
      <w:docPartPr>
        <w:name w:val="0A0EB323355343F3B493D99288955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9E074-3E69-4BFA-9035-50A173470FF9}"/>
      </w:docPartPr>
      <w:docPartBody>
        <w:p w:rsidR="00000000" w:rsidRDefault="00000000">
          <w:pPr>
            <w:pStyle w:val="0A0EB323355343F3B493D992889550C0"/>
          </w:pPr>
          <w:r w:rsidRPr="00E77933">
            <w:t>“Insert a quote here”</w:t>
          </w:r>
        </w:p>
      </w:docPartBody>
    </w:docPart>
    <w:docPart>
      <w:docPartPr>
        <w:name w:val="B310D42C54BA4E42BEBF801F71DF1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0ECDF-4BDF-4B86-B93C-48898B6DABC4}"/>
      </w:docPartPr>
      <w:docPartBody>
        <w:p w:rsidR="00000000" w:rsidRDefault="00000000">
          <w:pPr>
            <w:pStyle w:val="B310D42C54BA4E42BEBF801F71DF1A4D"/>
          </w:pPr>
          <w:r w:rsidRPr="00E77933">
            <w:t>Quote source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DC"/>
    <w:rsid w:val="007E1446"/>
    <w:rsid w:val="00F9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spacing w:before="0" w:after="400" w:line="240" w:lineRule="auto"/>
      <w:outlineLvl w:val="2"/>
    </w:pPr>
    <w:rPr>
      <w:caps/>
      <w:color w:val="FFFFFF" w:themeColor="background1"/>
      <w:kern w:val="0"/>
      <w:sz w:val="40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13B6533A2457C9C2E6027CEC7DBAD">
    <w:name w:val="48F13B6533A2457C9C2E6027CEC7DBAD"/>
  </w:style>
  <w:style w:type="paragraph" w:customStyle="1" w:styleId="BD8CF65F59614D949B59B8002E79CBB8">
    <w:name w:val="BD8CF65F59614D949B59B8002E79CBB8"/>
  </w:style>
  <w:style w:type="paragraph" w:customStyle="1" w:styleId="8EED31C24BD147E39AF140B0823BC434">
    <w:name w:val="8EED31C24BD147E39AF140B0823BC43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C675915FE84EA1AB634267AD2890D6">
    <w:name w:val="B6C675915FE84EA1AB634267AD2890D6"/>
  </w:style>
  <w:style w:type="paragraph" w:customStyle="1" w:styleId="8878BCD485EB48A4A1C666F3539ABF9D">
    <w:name w:val="8878BCD485EB48A4A1C666F3539ABF9D"/>
  </w:style>
  <w:style w:type="paragraph" w:customStyle="1" w:styleId="DB37ACE168874B2BB6DB76ED9F8164C5">
    <w:name w:val="DB37ACE168874B2BB6DB76ED9F8164C5"/>
  </w:style>
  <w:style w:type="paragraph" w:customStyle="1" w:styleId="B8154FEC040B4BBDBB08A48E24650085">
    <w:name w:val="B8154FEC040B4BBDBB08A48E24650085"/>
  </w:style>
  <w:style w:type="paragraph" w:customStyle="1" w:styleId="E6D8990305DF42B68A570D1057CAE693">
    <w:name w:val="E6D8990305DF42B68A570D1057CAE693"/>
  </w:style>
  <w:style w:type="paragraph" w:customStyle="1" w:styleId="E5C206FCD0BB431786BEFD353277821D">
    <w:name w:val="E5C206FCD0BB431786BEFD353277821D"/>
  </w:style>
  <w:style w:type="paragraph" w:customStyle="1" w:styleId="02F40BE581D3450CBD8A035EE8C6B40A">
    <w:name w:val="02F40BE581D3450CBD8A035EE8C6B40A"/>
  </w:style>
  <w:style w:type="paragraph" w:customStyle="1" w:styleId="7F252412417445B2842D1624CF9A3693">
    <w:name w:val="7F252412417445B2842D1624CF9A3693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FFFFFF" w:themeColor="background1"/>
      <w:kern w:val="0"/>
      <w:sz w:val="4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9B4DD9246644577AA763EC7291168BE">
    <w:name w:val="59B4DD9246644577AA763EC7291168BE"/>
  </w:style>
  <w:style w:type="paragraph" w:customStyle="1" w:styleId="ED2AF696D3BE4DFEB6701CE61FBAAB40">
    <w:name w:val="ED2AF696D3BE4DFEB6701CE61FBAAB40"/>
  </w:style>
  <w:style w:type="paragraph" w:customStyle="1" w:styleId="9C49F2AB0A174C4DB0BF9FB928CFE65F">
    <w:name w:val="9C49F2AB0A174C4DB0BF9FB928CFE65F"/>
  </w:style>
  <w:style w:type="paragraph" w:customStyle="1" w:styleId="5C069091C397440D81746AE0CE3D8A7D">
    <w:name w:val="5C069091C397440D81746AE0CE3D8A7D"/>
  </w:style>
  <w:style w:type="paragraph" w:customStyle="1" w:styleId="3E006A48B1FE4464AC4CC7D41338C999">
    <w:name w:val="3E006A48B1FE4464AC4CC7D41338C999"/>
  </w:style>
  <w:style w:type="paragraph" w:customStyle="1" w:styleId="4A570DE48BFF424AA53367CBB346A148">
    <w:name w:val="4A570DE48BFF424AA53367CBB346A148"/>
  </w:style>
  <w:style w:type="paragraph" w:customStyle="1" w:styleId="75FC0E57B3354034A1DDCD724167CE70">
    <w:name w:val="75FC0E57B3354034A1DDCD724167CE70"/>
  </w:style>
  <w:style w:type="paragraph" w:customStyle="1" w:styleId="A0B8627C89DC4F96BDB91A95E0B16024">
    <w:name w:val="A0B8627C89DC4F96BDB91A95E0B16024"/>
  </w:style>
  <w:style w:type="paragraph" w:customStyle="1" w:styleId="1752506611834C99B77E57289D1EC908">
    <w:name w:val="1752506611834C99B77E57289D1EC908"/>
  </w:style>
  <w:style w:type="paragraph" w:customStyle="1" w:styleId="F8023E68365A4502B4EE93F1491AFACA">
    <w:name w:val="F8023E68365A4502B4EE93F1491AFACA"/>
  </w:style>
  <w:style w:type="paragraph" w:customStyle="1" w:styleId="180990C2992144CAB3518D59E599EFF6">
    <w:name w:val="180990C2992144CAB3518D59E599EFF6"/>
  </w:style>
  <w:style w:type="paragraph" w:customStyle="1" w:styleId="EEF29ACB4EEF4431AC1F7CC9C8AEA3A7">
    <w:name w:val="EEF29ACB4EEF4431AC1F7CC9C8AEA3A7"/>
  </w:style>
  <w:style w:type="paragraph" w:customStyle="1" w:styleId="2A09E9841D5942B9898A5F4A47FCEE5E">
    <w:name w:val="2A09E9841D5942B9898A5F4A47FCEE5E"/>
  </w:style>
  <w:style w:type="paragraph" w:customStyle="1" w:styleId="0A0EB323355343F3B493D992889550C0">
    <w:name w:val="0A0EB323355343F3B493D992889550C0"/>
  </w:style>
  <w:style w:type="paragraph" w:customStyle="1" w:styleId="B310D42C54BA4E42BEBF801F71DF1A4D">
    <w:name w:val="B310D42C54BA4E42BEBF801F71DF1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{3D9A91D6-A8AD-49C6-84BB-49A00D8B295E}tf78018332_win32</Template>
  <TotalTime>14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Chauhan</dc:creator>
  <cp:keywords/>
  <dc:description/>
  <cp:lastModifiedBy>Laxmi Chauhan</cp:lastModifiedBy>
  <cp:revision>1</cp:revision>
  <dcterms:created xsi:type="dcterms:W3CDTF">2025-10-07T14:48:00Z</dcterms:created>
  <dcterms:modified xsi:type="dcterms:W3CDTF">2025-10-07T15:03:00Z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